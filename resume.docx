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6E6" w:themeColor="accent4"/>
  <w:body>
    <w:tbl>
      <w:tblPr>
        <w:tblStyle w:val="TableGrid"/>
        <w:tblpPr w:leftFromText="180" w:rightFromText="180" w:vertAnchor="page" w:horzAnchor="page" w:tblpX="2011" w:tblpY="766"/>
        <w:tblW w:w="49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188"/>
        <w:gridCol w:w="387"/>
        <w:gridCol w:w="434"/>
        <w:gridCol w:w="391"/>
        <w:gridCol w:w="4150"/>
      </w:tblGrid>
      <w:tr w:rsidR="0064388A" w:rsidRPr="00162614" w:rsidTr="0064388A">
        <w:trPr>
          <w:trHeight w:val="566"/>
        </w:trPr>
        <w:tc>
          <w:tcPr>
            <w:tcW w:w="4220" w:type="dxa"/>
            <w:vMerge w:val="restart"/>
          </w:tcPr>
          <w:p w:rsidR="00CB1D3C" w:rsidRPr="00162614" w:rsidRDefault="0064388A" w:rsidP="0064388A">
            <w:pPr>
              <w:pStyle w:val="Title"/>
            </w:pPr>
            <w:r>
              <w:t>manoj</w:t>
            </w:r>
          </w:p>
          <w:p w:rsidR="00CB1D3C" w:rsidRPr="00162614" w:rsidRDefault="0064388A" w:rsidP="0064388A">
            <w:pPr>
              <w:pStyle w:val="Subtitle"/>
            </w:pPr>
            <w:r>
              <w:t>prajapati</w:t>
            </w:r>
          </w:p>
        </w:tc>
        <w:tc>
          <w:tcPr>
            <w:tcW w:w="402" w:type="dxa"/>
          </w:tcPr>
          <w:p w:rsidR="00CB1D3C" w:rsidRPr="00162614" w:rsidRDefault="00CB1D3C" w:rsidP="0064388A"/>
        </w:tc>
        <w:tc>
          <w:tcPr>
            <w:tcW w:w="452" w:type="dxa"/>
          </w:tcPr>
          <w:p w:rsidR="00CB1D3C" w:rsidRPr="00162614" w:rsidRDefault="00CB1D3C" w:rsidP="0064388A"/>
        </w:tc>
        <w:sdt>
          <w:sdtPr>
            <w:id w:val="1152711396"/>
            <w:placeholder>
              <w:docPart w:val="64DF95FF50434C23B5C1C0E8A21C23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4477" w:type="dxa"/>
                <w:gridSpan w:val="2"/>
                <w:tcBorders>
                  <w:bottom w:val="single" w:sz="4" w:space="0" w:color="3A8C95" w:themeColor="accent5" w:themeShade="80"/>
                </w:tcBorders>
              </w:tcPr>
              <w:p w:rsidR="00CB1D3C" w:rsidRPr="00162614" w:rsidRDefault="00C45D7E" w:rsidP="0064388A">
                <w:pPr>
                  <w:pStyle w:val="Heading3"/>
                  <w:outlineLvl w:val="2"/>
                </w:pPr>
                <w:r w:rsidRPr="00162614">
                  <w:t>Graphic Designer</w:t>
                </w:r>
              </w:p>
            </w:tc>
          </w:sdtContent>
        </w:sdt>
      </w:tr>
      <w:tr w:rsidR="0064388A" w:rsidRPr="00162614" w:rsidTr="0064388A">
        <w:trPr>
          <w:trHeight w:val="565"/>
        </w:trPr>
        <w:tc>
          <w:tcPr>
            <w:tcW w:w="4220" w:type="dxa"/>
            <w:vMerge/>
          </w:tcPr>
          <w:p w:rsidR="00CB1D3C" w:rsidRPr="00162614" w:rsidRDefault="00CB1D3C" w:rsidP="0064388A">
            <w:pPr>
              <w:pStyle w:val="Heading1"/>
              <w:ind w:left="-113"/>
              <w:outlineLvl w:val="0"/>
            </w:pPr>
          </w:p>
        </w:tc>
        <w:tc>
          <w:tcPr>
            <w:tcW w:w="402" w:type="dxa"/>
          </w:tcPr>
          <w:p w:rsidR="00CB1D3C" w:rsidRPr="00162614" w:rsidRDefault="00CB1D3C" w:rsidP="0064388A"/>
        </w:tc>
        <w:tc>
          <w:tcPr>
            <w:tcW w:w="452" w:type="dxa"/>
          </w:tcPr>
          <w:p w:rsidR="00CB1D3C" w:rsidRPr="00162614" w:rsidRDefault="00CB1D3C" w:rsidP="0064388A"/>
        </w:tc>
        <w:tc>
          <w:tcPr>
            <w:tcW w:w="4477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:rsidR="00CB1D3C" w:rsidRPr="00162614" w:rsidRDefault="00CB1D3C" w:rsidP="0064388A">
            <w:pPr>
              <w:pStyle w:val="Heading4"/>
              <w:outlineLvl w:val="3"/>
            </w:pPr>
          </w:p>
        </w:tc>
      </w:tr>
      <w:tr w:rsidR="0064388A" w:rsidRPr="00162614" w:rsidTr="0064388A">
        <w:trPr>
          <w:trHeight w:val="1207"/>
        </w:trPr>
        <w:tc>
          <w:tcPr>
            <w:tcW w:w="4220" w:type="dxa"/>
            <w:vMerge/>
          </w:tcPr>
          <w:p w:rsidR="00CB1D3C" w:rsidRDefault="00CB1D3C" w:rsidP="0064388A">
            <w:pPr>
              <w:pStyle w:val="Heading1"/>
              <w:ind w:left="-113"/>
              <w:outlineLvl w:val="0"/>
            </w:pPr>
          </w:p>
        </w:tc>
        <w:tc>
          <w:tcPr>
            <w:tcW w:w="402" w:type="dxa"/>
          </w:tcPr>
          <w:p w:rsidR="00CB1D3C" w:rsidRDefault="00CB1D3C" w:rsidP="0064388A"/>
        </w:tc>
        <w:tc>
          <w:tcPr>
            <w:tcW w:w="452" w:type="dxa"/>
          </w:tcPr>
          <w:p w:rsidR="00CB1D3C" w:rsidRDefault="00CB1D3C" w:rsidP="0064388A"/>
        </w:tc>
        <w:tc>
          <w:tcPr>
            <w:tcW w:w="4477" w:type="dxa"/>
            <w:gridSpan w:val="2"/>
            <w:tcBorders>
              <w:top w:val="single" w:sz="4" w:space="0" w:color="3A8C95" w:themeColor="accent5" w:themeShade="80"/>
            </w:tcBorders>
          </w:tcPr>
          <w:p w:rsidR="00CB1D3C" w:rsidRPr="008D4A99" w:rsidRDefault="00CB1D3C" w:rsidP="0064388A">
            <w:pPr>
              <w:pStyle w:val="Heading5"/>
              <w:outlineLvl w:val="4"/>
            </w:pPr>
          </w:p>
        </w:tc>
      </w:tr>
      <w:tr w:rsidR="0064388A" w:rsidRPr="00162614" w:rsidTr="0064388A">
        <w:trPr>
          <w:trHeight w:val="861"/>
        </w:trPr>
        <w:tc>
          <w:tcPr>
            <w:tcW w:w="4220" w:type="dxa"/>
            <w:vAlign w:val="center"/>
          </w:tcPr>
          <w:p w:rsidR="00CB1D3C" w:rsidRDefault="00BE060A" w:rsidP="0064388A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00C9FC59042F400BB1D2E3402A9D0568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402" w:type="dxa"/>
          </w:tcPr>
          <w:p w:rsidR="00CB1D3C" w:rsidRDefault="00CB1D3C" w:rsidP="0064388A"/>
        </w:tc>
        <w:tc>
          <w:tcPr>
            <w:tcW w:w="452" w:type="dxa"/>
          </w:tcPr>
          <w:p w:rsidR="00CB1D3C" w:rsidRDefault="00CB1D3C" w:rsidP="0064388A"/>
        </w:tc>
        <w:tc>
          <w:tcPr>
            <w:tcW w:w="4477" w:type="dxa"/>
            <w:gridSpan w:val="2"/>
            <w:vAlign w:val="center"/>
          </w:tcPr>
          <w:p w:rsidR="00CB1D3C" w:rsidRPr="00C45D7E" w:rsidRDefault="00BE060A" w:rsidP="0064388A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E3A67EE04B2415193E25BA7A740975D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64388A" w:rsidRPr="00162614" w:rsidTr="0064388A">
        <w:trPr>
          <w:trHeight w:val="647"/>
        </w:trPr>
        <w:tc>
          <w:tcPr>
            <w:tcW w:w="4220" w:type="dxa"/>
            <w:vMerge w:val="restart"/>
            <w:vAlign w:val="center"/>
          </w:tcPr>
          <w:p w:rsidR="008D4A99" w:rsidRDefault="0064388A" w:rsidP="0064388A">
            <w:r>
              <w:t xml:space="preserve">Hello, </w:t>
            </w:r>
            <w:proofErr w:type="gramStart"/>
            <w:r>
              <w:t>My</w:t>
            </w:r>
            <w:proofErr w:type="gramEnd"/>
            <w:r>
              <w:t xml:space="preserve"> name is</w:t>
            </w:r>
            <w:r w:rsidR="002E41BE">
              <w:t xml:space="preserve"> </w:t>
            </w:r>
            <w:proofErr w:type="spellStart"/>
            <w:r w:rsidR="002E41BE">
              <w:t>Manoj</w:t>
            </w:r>
            <w:proofErr w:type="spellEnd"/>
            <w:r w:rsidR="002E41BE">
              <w:t xml:space="preserve"> </w:t>
            </w:r>
            <w:proofErr w:type="spellStart"/>
            <w:r w:rsidR="002E41BE">
              <w:t>kumar</w:t>
            </w:r>
            <w:proofErr w:type="spellEnd"/>
            <w:r>
              <w:t>,</w:t>
            </w:r>
          </w:p>
          <w:p w:rsidR="0064388A" w:rsidRPr="000F3FE2" w:rsidRDefault="0064388A" w:rsidP="0064388A">
            <w:r>
              <w:t xml:space="preserve">Right Now </w:t>
            </w:r>
            <w:proofErr w:type="spellStart"/>
            <w:r>
              <w:t>im</w:t>
            </w:r>
            <w:proofErr w:type="spellEnd"/>
            <w:r>
              <w:t xml:space="preserve"> Doing Graphic D</w:t>
            </w:r>
            <w:r w:rsidRPr="0064388A">
              <w:t>esign</w:t>
            </w:r>
            <w:r>
              <w:t>.</w:t>
            </w:r>
          </w:p>
        </w:tc>
        <w:tc>
          <w:tcPr>
            <w:tcW w:w="402" w:type="dxa"/>
            <w:vMerge w:val="restart"/>
          </w:tcPr>
          <w:p w:rsidR="008D4A99" w:rsidRDefault="008D4A99" w:rsidP="0064388A"/>
        </w:tc>
        <w:tc>
          <w:tcPr>
            <w:tcW w:w="452" w:type="dxa"/>
            <w:vMerge w:val="restart"/>
            <w:vAlign w:val="center"/>
          </w:tcPr>
          <w:p w:rsidR="008D4A99" w:rsidRDefault="008D4A99" w:rsidP="0064388A"/>
        </w:tc>
        <w:tc>
          <w:tcPr>
            <w:tcW w:w="385" w:type="dxa"/>
            <w:vAlign w:val="center"/>
          </w:tcPr>
          <w:p w:rsidR="008D4A99" w:rsidRPr="008D4A99" w:rsidRDefault="008D4A99" w:rsidP="0064388A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773E62C0" wp14:editId="2F5F5E9B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  <w:vAlign w:val="center"/>
          </w:tcPr>
          <w:p w:rsidR="008D4A99" w:rsidRPr="008D4A99" w:rsidRDefault="0064388A" w:rsidP="0064388A">
            <w:pPr>
              <w:pStyle w:val="Contact1"/>
            </w:pPr>
            <w:r>
              <w:t>7046564762</w:t>
            </w:r>
          </w:p>
        </w:tc>
      </w:tr>
      <w:tr w:rsidR="0064388A" w:rsidRPr="00162614" w:rsidTr="0064388A">
        <w:trPr>
          <w:trHeight w:val="645"/>
        </w:trPr>
        <w:tc>
          <w:tcPr>
            <w:tcW w:w="4220" w:type="dxa"/>
            <w:vMerge/>
            <w:vAlign w:val="center"/>
          </w:tcPr>
          <w:p w:rsidR="008D4A99" w:rsidRPr="000F3FE2" w:rsidRDefault="008D4A99" w:rsidP="0064388A"/>
        </w:tc>
        <w:tc>
          <w:tcPr>
            <w:tcW w:w="402" w:type="dxa"/>
            <w:vMerge/>
          </w:tcPr>
          <w:p w:rsidR="008D4A99" w:rsidRDefault="008D4A99" w:rsidP="0064388A"/>
        </w:tc>
        <w:tc>
          <w:tcPr>
            <w:tcW w:w="452" w:type="dxa"/>
            <w:vMerge/>
            <w:vAlign w:val="center"/>
          </w:tcPr>
          <w:p w:rsidR="008D4A99" w:rsidRDefault="008D4A99" w:rsidP="0064388A"/>
        </w:tc>
        <w:tc>
          <w:tcPr>
            <w:tcW w:w="385" w:type="dxa"/>
            <w:vAlign w:val="center"/>
          </w:tcPr>
          <w:p w:rsidR="008D4A99" w:rsidRPr="008D4A99" w:rsidRDefault="008D4A99" w:rsidP="0064388A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78BD27B6" wp14:editId="0BA9754B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  <w:vAlign w:val="center"/>
          </w:tcPr>
          <w:p w:rsidR="008D4A99" w:rsidRPr="008D4A99" w:rsidRDefault="0064388A" w:rsidP="0064388A">
            <w:pPr>
              <w:pStyle w:val="Contact1"/>
            </w:pPr>
            <w:proofErr w:type="spellStart"/>
            <w:r>
              <w:t>manojkumar</w:t>
            </w:r>
            <w:proofErr w:type="spellEnd"/>
          </w:p>
        </w:tc>
      </w:tr>
      <w:tr w:rsidR="0064388A" w:rsidRPr="00162614" w:rsidTr="0064388A">
        <w:trPr>
          <w:trHeight w:val="645"/>
        </w:trPr>
        <w:tc>
          <w:tcPr>
            <w:tcW w:w="4220" w:type="dxa"/>
            <w:vMerge/>
            <w:vAlign w:val="center"/>
          </w:tcPr>
          <w:p w:rsidR="008D4A99" w:rsidRPr="000F3FE2" w:rsidRDefault="008D4A99" w:rsidP="0064388A"/>
        </w:tc>
        <w:tc>
          <w:tcPr>
            <w:tcW w:w="402" w:type="dxa"/>
            <w:vMerge/>
          </w:tcPr>
          <w:p w:rsidR="008D4A99" w:rsidRDefault="008D4A99" w:rsidP="0064388A"/>
        </w:tc>
        <w:tc>
          <w:tcPr>
            <w:tcW w:w="452" w:type="dxa"/>
            <w:vMerge/>
            <w:vAlign w:val="center"/>
          </w:tcPr>
          <w:p w:rsidR="008D4A99" w:rsidRDefault="008D4A99" w:rsidP="0064388A"/>
        </w:tc>
        <w:tc>
          <w:tcPr>
            <w:tcW w:w="385" w:type="dxa"/>
            <w:vAlign w:val="center"/>
          </w:tcPr>
          <w:p w:rsidR="008D4A99" w:rsidRPr="008D4A99" w:rsidRDefault="008D4A99" w:rsidP="0064388A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7F05819A" wp14:editId="1149FC77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  <w:vAlign w:val="center"/>
          </w:tcPr>
          <w:p w:rsidR="008D4A99" w:rsidRPr="008D4A99" w:rsidRDefault="0064388A" w:rsidP="0064388A">
            <w:pPr>
              <w:pStyle w:val="Contact2"/>
            </w:pPr>
            <w:r>
              <w:t>Manojkumar704656@gmail.com</w:t>
            </w:r>
          </w:p>
        </w:tc>
      </w:tr>
      <w:tr w:rsidR="0064388A" w:rsidRPr="00162614" w:rsidTr="0064388A">
        <w:trPr>
          <w:trHeight w:val="645"/>
        </w:trPr>
        <w:tc>
          <w:tcPr>
            <w:tcW w:w="4220" w:type="dxa"/>
            <w:vMerge/>
            <w:vAlign w:val="center"/>
          </w:tcPr>
          <w:p w:rsidR="008D4A99" w:rsidRPr="000F3FE2" w:rsidRDefault="008D4A99" w:rsidP="0064388A"/>
        </w:tc>
        <w:tc>
          <w:tcPr>
            <w:tcW w:w="402" w:type="dxa"/>
            <w:vMerge/>
          </w:tcPr>
          <w:p w:rsidR="008D4A99" w:rsidRDefault="008D4A99" w:rsidP="0064388A"/>
        </w:tc>
        <w:tc>
          <w:tcPr>
            <w:tcW w:w="452" w:type="dxa"/>
            <w:vMerge/>
            <w:vAlign w:val="center"/>
          </w:tcPr>
          <w:p w:rsidR="008D4A99" w:rsidRDefault="008D4A99" w:rsidP="0064388A"/>
        </w:tc>
        <w:tc>
          <w:tcPr>
            <w:tcW w:w="385" w:type="dxa"/>
            <w:vAlign w:val="center"/>
          </w:tcPr>
          <w:p w:rsidR="008D4A99" w:rsidRPr="008D4A99" w:rsidRDefault="008D4A99" w:rsidP="0064388A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5062FED3" wp14:editId="27D7321D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  <w:vAlign w:val="center"/>
          </w:tcPr>
          <w:p w:rsidR="008D4A99" w:rsidRPr="008D4A99" w:rsidRDefault="008D4A99" w:rsidP="0064388A">
            <w:pPr>
              <w:pStyle w:val="Contact2"/>
            </w:pPr>
          </w:p>
        </w:tc>
      </w:tr>
      <w:tr w:rsidR="0064388A" w:rsidTr="0064388A">
        <w:trPr>
          <w:trHeight w:val="977"/>
        </w:trPr>
        <w:tc>
          <w:tcPr>
            <w:tcW w:w="4220" w:type="dxa"/>
            <w:vAlign w:val="center"/>
          </w:tcPr>
          <w:p w:rsidR="00CB1D3C" w:rsidRDefault="002E41BE" w:rsidP="002E41BE">
            <w:pPr>
              <w:pStyle w:val="Heading1"/>
              <w:outlineLvl w:val="0"/>
            </w:pPr>
            <w:r>
              <w:t>languges</w:t>
            </w:r>
            <w:bookmarkStart w:id="0" w:name="_GoBack"/>
            <w:bookmarkEnd w:id="0"/>
          </w:p>
        </w:tc>
        <w:tc>
          <w:tcPr>
            <w:tcW w:w="402" w:type="dxa"/>
          </w:tcPr>
          <w:p w:rsidR="00CB1D3C" w:rsidRDefault="00CB1D3C" w:rsidP="0064388A"/>
        </w:tc>
        <w:tc>
          <w:tcPr>
            <w:tcW w:w="452" w:type="dxa"/>
          </w:tcPr>
          <w:p w:rsidR="00CB1D3C" w:rsidRDefault="00CB1D3C" w:rsidP="0064388A"/>
        </w:tc>
        <w:tc>
          <w:tcPr>
            <w:tcW w:w="4477" w:type="dxa"/>
            <w:gridSpan w:val="2"/>
            <w:vAlign w:val="center"/>
          </w:tcPr>
          <w:p w:rsidR="00CB1D3C" w:rsidRPr="00C45D7E" w:rsidRDefault="00BE060A" w:rsidP="0064388A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C72091F79F134DC285699DC6A7BF6488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SKILLS</w:t>
                </w:r>
              </w:sdtContent>
            </w:sdt>
          </w:p>
        </w:tc>
      </w:tr>
      <w:tr w:rsidR="0064388A" w:rsidRPr="00B87E22" w:rsidTr="0064388A">
        <w:trPr>
          <w:trHeight w:val="2644"/>
        </w:trPr>
        <w:tc>
          <w:tcPr>
            <w:tcW w:w="4220" w:type="dxa"/>
            <w:tcBorders>
              <w:bottom w:val="single" w:sz="4" w:space="0" w:color="3A8C95" w:themeColor="accent5" w:themeShade="80"/>
            </w:tcBorders>
          </w:tcPr>
          <w:p w:rsidR="002E41BE" w:rsidRDefault="002E41BE" w:rsidP="0064388A">
            <w:pPr>
              <w:pStyle w:val="Heading2"/>
              <w:outlineLvl w:val="1"/>
            </w:pPr>
          </w:p>
          <w:p w:rsidR="00CB1D3C" w:rsidRPr="002E41BE" w:rsidRDefault="00CB1D3C" w:rsidP="002E41BE"/>
          <w:p w:rsidR="002E41BE" w:rsidRPr="002E41BE" w:rsidRDefault="002E41BE" w:rsidP="002E41B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English</w:t>
            </w:r>
          </w:p>
          <w:p w:rsidR="00CB1D3C" w:rsidRDefault="002E41BE" w:rsidP="002E41B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Hindi</w:t>
            </w:r>
          </w:p>
          <w:p w:rsidR="002E41BE" w:rsidRPr="002E41BE" w:rsidRDefault="002E41BE" w:rsidP="002E41BE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Gujrati</w:t>
            </w:r>
            <w:proofErr w:type="spellEnd"/>
          </w:p>
        </w:tc>
        <w:tc>
          <w:tcPr>
            <w:tcW w:w="402" w:type="dxa"/>
          </w:tcPr>
          <w:p w:rsidR="00CB1D3C" w:rsidRDefault="00CB1D3C" w:rsidP="0064388A"/>
        </w:tc>
        <w:tc>
          <w:tcPr>
            <w:tcW w:w="452" w:type="dxa"/>
          </w:tcPr>
          <w:p w:rsidR="00CB1D3C" w:rsidRDefault="00CB1D3C" w:rsidP="0064388A"/>
        </w:tc>
        <w:tc>
          <w:tcPr>
            <w:tcW w:w="4477" w:type="dxa"/>
            <w:gridSpan w:val="2"/>
            <w:vMerge w:val="restart"/>
            <w:vAlign w:val="center"/>
          </w:tcPr>
          <w:p w:rsidR="00CB1D3C" w:rsidRDefault="0064388A" w:rsidP="0064388A">
            <w:pPr>
              <w:pStyle w:val="ListBullet"/>
            </w:pPr>
            <w:r>
              <w:t>Creative</w:t>
            </w:r>
          </w:p>
          <w:p w:rsidR="0064388A" w:rsidRDefault="0064388A" w:rsidP="0064388A">
            <w:pPr>
              <w:pStyle w:val="ListBullet"/>
            </w:pPr>
            <w:r w:rsidRPr="0064388A">
              <w:t>Listening</w:t>
            </w:r>
          </w:p>
          <w:p w:rsidR="0064388A" w:rsidRPr="00373FC8" w:rsidRDefault="0064388A" w:rsidP="0064388A">
            <w:pPr>
              <w:pStyle w:val="ListBullet"/>
            </w:pPr>
            <w:r>
              <w:t>Team work</w:t>
            </w:r>
          </w:p>
        </w:tc>
      </w:tr>
      <w:tr w:rsidR="0064388A" w:rsidRPr="00162614" w:rsidTr="0064388A">
        <w:trPr>
          <w:trHeight w:val="919"/>
        </w:trPr>
        <w:tc>
          <w:tcPr>
            <w:tcW w:w="4220" w:type="dxa"/>
            <w:vMerge w:val="restart"/>
            <w:tcBorders>
              <w:top w:val="single" w:sz="4" w:space="0" w:color="3A8C95" w:themeColor="accent5" w:themeShade="80"/>
            </w:tcBorders>
          </w:tcPr>
          <w:p w:rsidR="00CB1D3C" w:rsidRDefault="00CB1D3C" w:rsidP="0064388A"/>
          <w:p w:rsidR="00CB1D3C" w:rsidRPr="00BB3142" w:rsidRDefault="00CB1D3C" w:rsidP="0064388A">
            <w:pPr>
              <w:ind w:left="-113"/>
            </w:pPr>
          </w:p>
        </w:tc>
        <w:tc>
          <w:tcPr>
            <w:tcW w:w="402" w:type="dxa"/>
          </w:tcPr>
          <w:p w:rsidR="00CB1D3C" w:rsidRDefault="00CB1D3C" w:rsidP="0064388A"/>
        </w:tc>
        <w:tc>
          <w:tcPr>
            <w:tcW w:w="452" w:type="dxa"/>
            <w:vMerge w:val="restart"/>
          </w:tcPr>
          <w:p w:rsidR="00CB1D3C" w:rsidRDefault="00CB1D3C" w:rsidP="0064388A"/>
        </w:tc>
        <w:tc>
          <w:tcPr>
            <w:tcW w:w="4477" w:type="dxa"/>
            <w:gridSpan w:val="2"/>
            <w:vMerge/>
            <w:vAlign w:val="center"/>
          </w:tcPr>
          <w:p w:rsidR="00CB1D3C" w:rsidRPr="00B87E22" w:rsidRDefault="00CB1D3C" w:rsidP="0064388A">
            <w:pPr>
              <w:ind w:left="-113"/>
              <w:rPr>
                <w:rStyle w:val="Heading3Char"/>
              </w:rPr>
            </w:pPr>
          </w:p>
        </w:tc>
      </w:tr>
      <w:tr w:rsidR="0064388A" w:rsidRPr="00B87E22" w:rsidTr="0064388A">
        <w:trPr>
          <w:trHeight w:val="861"/>
        </w:trPr>
        <w:tc>
          <w:tcPr>
            <w:tcW w:w="4220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:rsidR="00CB1D3C" w:rsidRDefault="00CB1D3C" w:rsidP="0064388A">
            <w:pPr>
              <w:pStyle w:val="Heading3"/>
              <w:ind w:left="-113"/>
              <w:outlineLvl w:val="2"/>
            </w:pPr>
          </w:p>
        </w:tc>
        <w:tc>
          <w:tcPr>
            <w:tcW w:w="402" w:type="dxa"/>
          </w:tcPr>
          <w:p w:rsidR="00CB1D3C" w:rsidRDefault="00CB1D3C" w:rsidP="0064388A"/>
        </w:tc>
        <w:tc>
          <w:tcPr>
            <w:tcW w:w="452" w:type="dxa"/>
            <w:vMerge/>
          </w:tcPr>
          <w:p w:rsidR="00CB1D3C" w:rsidRDefault="00CB1D3C" w:rsidP="0064388A"/>
        </w:tc>
        <w:tc>
          <w:tcPr>
            <w:tcW w:w="4477" w:type="dxa"/>
            <w:gridSpan w:val="2"/>
            <w:vAlign w:val="center"/>
          </w:tcPr>
          <w:p w:rsidR="00CB1D3C" w:rsidRPr="00C45D7E" w:rsidRDefault="00BE060A" w:rsidP="0064388A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47D1AED64E454BFEBCF46EC9B7201E18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EDUCATION</w:t>
                </w:r>
              </w:sdtContent>
            </w:sdt>
          </w:p>
        </w:tc>
      </w:tr>
      <w:tr w:rsidR="0064388A" w:rsidRPr="00162614" w:rsidTr="0064388A">
        <w:trPr>
          <w:trHeight w:val="1436"/>
        </w:trPr>
        <w:tc>
          <w:tcPr>
            <w:tcW w:w="4220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:rsidR="00CB1D3C" w:rsidRPr="00BB3142" w:rsidRDefault="00CB1D3C" w:rsidP="0064388A"/>
        </w:tc>
        <w:tc>
          <w:tcPr>
            <w:tcW w:w="402" w:type="dxa"/>
          </w:tcPr>
          <w:p w:rsidR="00CB1D3C" w:rsidRDefault="00CB1D3C" w:rsidP="0064388A">
            <w:pPr>
              <w:spacing w:before="40"/>
            </w:pPr>
          </w:p>
        </w:tc>
        <w:tc>
          <w:tcPr>
            <w:tcW w:w="452" w:type="dxa"/>
            <w:vMerge w:val="restart"/>
          </w:tcPr>
          <w:p w:rsidR="00CB1D3C" w:rsidRDefault="00CB1D3C" w:rsidP="0064388A">
            <w:pPr>
              <w:spacing w:before="40"/>
            </w:pPr>
          </w:p>
        </w:tc>
        <w:tc>
          <w:tcPr>
            <w:tcW w:w="4477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:rsidR="00CB1D3C" w:rsidRPr="00162614" w:rsidRDefault="0064388A" w:rsidP="0064388A">
            <w:pPr>
              <w:pStyle w:val="Heading2"/>
              <w:outlineLvl w:val="1"/>
            </w:pPr>
            <w:r>
              <w:t>12</w:t>
            </w:r>
            <w:r w:rsidRPr="0064388A">
              <w:rPr>
                <w:vertAlign w:val="superscript"/>
              </w:rPr>
              <w:t>th</w:t>
            </w:r>
            <w:r>
              <w:t xml:space="preserve"> pass</w:t>
            </w:r>
          </w:p>
          <w:p w:rsidR="00CB1D3C" w:rsidRPr="008A65BA" w:rsidRDefault="00CB1D3C" w:rsidP="0064388A"/>
        </w:tc>
      </w:tr>
      <w:tr w:rsidR="0064388A" w:rsidRPr="00162614" w:rsidTr="0064388A">
        <w:trPr>
          <w:trHeight w:val="1436"/>
        </w:trPr>
        <w:tc>
          <w:tcPr>
            <w:tcW w:w="4220" w:type="dxa"/>
            <w:vMerge/>
            <w:vAlign w:val="center"/>
          </w:tcPr>
          <w:p w:rsidR="00CB1D3C" w:rsidRDefault="00CB1D3C" w:rsidP="0064388A">
            <w:pPr>
              <w:pStyle w:val="Heading3"/>
              <w:ind w:left="-113"/>
              <w:outlineLvl w:val="2"/>
            </w:pPr>
          </w:p>
        </w:tc>
        <w:tc>
          <w:tcPr>
            <w:tcW w:w="402" w:type="dxa"/>
          </w:tcPr>
          <w:p w:rsidR="00CB1D3C" w:rsidRDefault="00CB1D3C" w:rsidP="0064388A"/>
        </w:tc>
        <w:tc>
          <w:tcPr>
            <w:tcW w:w="452" w:type="dxa"/>
            <w:vMerge/>
          </w:tcPr>
          <w:p w:rsidR="00CB1D3C" w:rsidRDefault="00CB1D3C" w:rsidP="0064388A"/>
        </w:tc>
        <w:tc>
          <w:tcPr>
            <w:tcW w:w="4477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:rsidR="00CB1D3C" w:rsidRPr="00162614" w:rsidRDefault="00CB1D3C" w:rsidP="0064388A"/>
        </w:tc>
      </w:tr>
    </w:tbl>
    <w:p w:rsidR="00535F87" w:rsidRPr="00BA3E51" w:rsidRDefault="00535F87" w:rsidP="001C6718"/>
    <w:sectPr w:rsidR="00535F87" w:rsidRPr="00BA3E51" w:rsidSect="00F50BC6">
      <w:headerReference w:type="default" r:id="rId18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60A" w:rsidRDefault="00BE060A" w:rsidP="00BA3E51">
      <w:pPr>
        <w:spacing w:line="240" w:lineRule="auto"/>
      </w:pPr>
      <w:r>
        <w:separator/>
      </w:r>
    </w:p>
  </w:endnote>
  <w:endnote w:type="continuationSeparator" w:id="0">
    <w:p w:rsidR="00BE060A" w:rsidRDefault="00BE060A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60A" w:rsidRDefault="00BE060A" w:rsidP="00BA3E51">
      <w:pPr>
        <w:spacing w:line="240" w:lineRule="auto"/>
      </w:pPr>
      <w:r>
        <w:separator/>
      </w:r>
    </w:p>
  </w:footnote>
  <w:footnote w:type="continuationSeparator" w:id="0">
    <w:p w:rsidR="00BE060A" w:rsidRDefault="00BE060A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454" w:rsidRPr="00162614" w:rsidRDefault="00E35010">
    <w:pPr>
      <w:pStyle w:val="Header"/>
    </w:pPr>
    <w:r w:rsidRPr="00442A0E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DA527EF" wp14:editId="50EDE24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D160E3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365CF9F" wp14:editId="0288B0A9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8BB542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" fillcolor="#434343 [3206]" stroked="f" strokeweight="1pt"/>
          </w:pict>
        </mc:Fallback>
      </mc:AlternateContent>
    </w:r>
    <w:r w:rsidR="00EA0042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1ED9FA78" wp14:editId="510E1E40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E4B184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" fillcolor="#00798b [3204]" stroked="f" strokeweight="1pt"/>
          </w:pict>
        </mc:Fallback>
      </mc:AlternateContent>
    </w:r>
    <w:r w:rsidR="000D3891" w:rsidRPr="00442A0E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3452EE42" wp14:editId="25AB5C0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76AC2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" fillcolor="#434343 [3206]" stroked="f" strokeweight="1pt"/>
          </w:pict>
        </mc:Fallback>
      </mc:AlternateContent>
    </w:r>
    <w:r w:rsidR="000D3891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7F63638B" wp14:editId="39F6967E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7A1427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" fillcolor="#333 [3215]" stroked="f" strokeweight="1pt"/>
          </w:pict>
        </mc:Fallback>
      </mc:AlternateContent>
    </w:r>
    <w:r w:rsidR="00F908C3" w:rsidRPr="00442A0E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3F3FD5CF" wp14:editId="43F835B7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1507B5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" fillcolor="#434343 [3206]" stroked="f" strokeweight="1pt"/>
          </w:pict>
        </mc:Fallback>
      </mc:AlternateContent>
    </w:r>
    <w:r w:rsidR="00081B51" w:rsidRPr="00442A0E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EFC4DE3" wp14:editId="2431946F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77A832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" fillcolor="#00798b [3204]" stroked="f" strokeweight="1pt"/>
          </w:pict>
        </mc:Fallback>
      </mc:AlternateContent>
    </w:r>
    <w:r w:rsidR="00081B51" w:rsidRPr="00442A0E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0A750EFD" wp14:editId="1D182FD5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206C91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8A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2E41BE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535F87"/>
    <w:rsid w:val="00564622"/>
    <w:rsid w:val="005B3227"/>
    <w:rsid w:val="005E0657"/>
    <w:rsid w:val="0064388A"/>
    <w:rsid w:val="006755BF"/>
    <w:rsid w:val="006C0673"/>
    <w:rsid w:val="006C75D7"/>
    <w:rsid w:val="00747832"/>
    <w:rsid w:val="007E5AAA"/>
    <w:rsid w:val="007E6083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3575"/>
    <w:rsid w:val="00AB7FE5"/>
    <w:rsid w:val="00AC1E5A"/>
    <w:rsid w:val="00B87E22"/>
    <w:rsid w:val="00BA2D2C"/>
    <w:rsid w:val="00BA3E51"/>
    <w:rsid w:val="00BB3142"/>
    <w:rsid w:val="00BE060A"/>
    <w:rsid w:val="00C155FC"/>
    <w:rsid w:val="00C45D7E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7E4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DF95FF50434C23B5C1C0E8A21C2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65DC9-CC31-49CE-A61E-A2F137D95DA3}"/>
      </w:docPartPr>
      <w:docPartBody>
        <w:p w:rsidR="00000000" w:rsidRDefault="00A73985">
          <w:pPr>
            <w:pStyle w:val="64DF95FF50434C23B5C1C0E8A21C2388"/>
          </w:pPr>
          <w:r w:rsidRPr="00162614">
            <w:t>Graphic Designer</w:t>
          </w:r>
        </w:p>
      </w:docPartBody>
    </w:docPart>
    <w:docPart>
      <w:docPartPr>
        <w:name w:val="00C9FC59042F400BB1D2E3402A9D0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C425C-98C8-45B5-B282-9694BAF08269}"/>
      </w:docPartPr>
      <w:docPartBody>
        <w:p w:rsidR="00000000" w:rsidRDefault="00A73985">
          <w:pPr>
            <w:pStyle w:val="00C9FC59042F400BB1D2E3402A9D0568"/>
          </w:pPr>
          <w:r w:rsidRPr="00C45D7E">
            <w:t>PROFILE</w:t>
          </w:r>
        </w:p>
      </w:docPartBody>
    </w:docPart>
    <w:docPart>
      <w:docPartPr>
        <w:name w:val="CE3A67EE04B2415193E25BA7A7409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11B92-CE1E-480A-A727-2D8BA89A8282}"/>
      </w:docPartPr>
      <w:docPartBody>
        <w:p w:rsidR="00000000" w:rsidRDefault="00A73985">
          <w:pPr>
            <w:pStyle w:val="CE3A67EE04B2415193E25BA7A740975D"/>
          </w:pPr>
          <w:r w:rsidRPr="00162614">
            <w:t>CONTACT</w:t>
          </w:r>
        </w:p>
      </w:docPartBody>
    </w:docPart>
    <w:docPart>
      <w:docPartPr>
        <w:name w:val="C72091F79F134DC285699DC6A7BF6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42954-B8FB-4D29-A97D-6815CA28C573}"/>
      </w:docPartPr>
      <w:docPartBody>
        <w:p w:rsidR="00000000" w:rsidRDefault="00A73985">
          <w:pPr>
            <w:pStyle w:val="C72091F79F134DC285699DC6A7BF6488"/>
          </w:pPr>
          <w:r w:rsidRPr="00162614">
            <w:t>SKILLS</w:t>
          </w:r>
        </w:p>
      </w:docPartBody>
    </w:docPart>
    <w:docPart>
      <w:docPartPr>
        <w:name w:val="47D1AED64E454BFEBCF46EC9B7201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AA117-C395-4EC5-A426-F53B220AEDB7}"/>
      </w:docPartPr>
      <w:docPartBody>
        <w:p w:rsidR="00000000" w:rsidRDefault="00A73985">
          <w:pPr>
            <w:pStyle w:val="47D1AED64E454BFEBCF46EC9B7201E18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46"/>
    <w:rsid w:val="00A73985"/>
    <w:rsid w:val="00E1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F46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4472C4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A11F315C6D4925A95A20922EB8845A">
    <w:name w:val="CFA11F315C6D4925A95A20922EB8845A"/>
  </w:style>
  <w:style w:type="paragraph" w:customStyle="1" w:styleId="191A7E10B0B242AB974C4091861F19E0">
    <w:name w:val="191A7E10B0B242AB974C4091861F19E0"/>
  </w:style>
  <w:style w:type="paragraph" w:customStyle="1" w:styleId="64DF95FF50434C23B5C1C0E8A21C2388">
    <w:name w:val="64DF95FF50434C23B5C1C0E8A21C2388"/>
  </w:style>
  <w:style w:type="paragraph" w:customStyle="1" w:styleId="B65EA54B53874B33A30EE32E82DB9B46">
    <w:name w:val="B65EA54B53874B33A30EE32E82DB9B46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14A56247358D43439BF34BBA7CDF70B4">
    <w:name w:val="14A56247358D43439BF34BBA7CDF70B4"/>
  </w:style>
  <w:style w:type="paragraph" w:customStyle="1" w:styleId="00C9FC59042F400BB1D2E3402A9D0568">
    <w:name w:val="00C9FC59042F400BB1D2E3402A9D0568"/>
  </w:style>
  <w:style w:type="paragraph" w:customStyle="1" w:styleId="CE3A67EE04B2415193E25BA7A740975D">
    <w:name w:val="CE3A67EE04B2415193E25BA7A740975D"/>
  </w:style>
  <w:style w:type="paragraph" w:customStyle="1" w:styleId="6E8EA2F53FFA493DB5F193F63F74C605">
    <w:name w:val="6E8EA2F53FFA493DB5F193F63F74C605"/>
  </w:style>
  <w:style w:type="paragraph" w:customStyle="1" w:styleId="238DCBD822894782AA2926E2172E5D35">
    <w:name w:val="238DCBD822894782AA2926E2172E5D35"/>
  </w:style>
  <w:style w:type="paragraph" w:customStyle="1" w:styleId="673B6DD045E14D62975394B700ABA390">
    <w:name w:val="673B6DD045E14D62975394B700ABA390"/>
  </w:style>
  <w:style w:type="paragraph" w:customStyle="1" w:styleId="F93A8EFA0298484A8ED0B57B153088B7">
    <w:name w:val="F93A8EFA0298484A8ED0B57B153088B7"/>
  </w:style>
  <w:style w:type="paragraph" w:customStyle="1" w:styleId="B25D3BA0C5F743139FE1A1533EA16730">
    <w:name w:val="B25D3BA0C5F743139FE1A1533EA16730"/>
  </w:style>
  <w:style w:type="paragraph" w:customStyle="1" w:styleId="88A90D3ADDA1474EB1E0B74FFB2DC7F3">
    <w:name w:val="88A90D3ADDA1474EB1E0B74FFB2DC7F3"/>
  </w:style>
  <w:style w:type="paragraph" w:customStyle="1" w:styleId="C72091F79F134DC285699DC6A7BF6488">
    <w:name w:val="C72091F79F134DC285699DC6A7BF6488"/>
  </w:style>
  <w:style w:type="paragraph" w:customStyle="1" w:styleId="0160AC56F8FD4666B68B2CC7A8EB243B">
    <w:name w:val="0160AC56F8FD4666B68B2CC7A8EB243B"/>
  </w:style>
  <w:style w:type="paragraph" w:customStyle="1" w:styleId="645C9313C08845F484F9A54436B4ED70">
    <w:name w:val="645C9313C08845F484F9A54436B4ED70"/>
  </w:style>
  <w:style w:type="paragraph" w:customStyle="1" w:styleId="6ED7B0AB26E84C21B2C0A900B39115FA">
    <w:name w:val="6ED7B0AB26E84C21B2C0A900B39115FA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5B9BD5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customStyle="1" w:styleId="45B096A9FA2E4FD98F610A2497875CC4">
    <w:name w:val="45B096A9FA2E4FD98F610A2497875CC4"/>
  </w:style>
  <w:style w:type="character" w:customStyle="1" w:styleId="Heading4Char">
    <w:name w:val="Heading 4 Char"/>
    <w:basedOn w:val="DefaultParagraphFont"/>
    <w:link w:val="Heading4"/>
    <w:uiPriority w:val="9"/>
    <w:rsid w:val="00E16F46"/>
    <w:rPr>
      <w:rFonts w:eastAsiaTheme="majorEastAsia" w:cstheme="majorBidi"/>
      <w:b/>
      <w:iCs/>
      <w:color w:val="4472C4" w:themeColor="accent5"/>
      <w:sz w:val="28"/>
      <w:szCs w:val="18"/>
      <w:lang w:val="en-US" w:eastAsia="en-US"/>
    </w:rPr>
  </w:style>
  <w:style w:type="paragraph" w:customStyle="1" w:styleId="63BDEB8C667948C8A2C14EAF868A1BCC">
    <w:name w:val="63BDEB8C667948C8A2C14EAF868A1BCC"/>
  </w:style>
  <w:style w:type="paragraph" w:customStyle="1" w:styleId="582EB1E185AE47AF8F7B8BDC33ECBC00">
    <w:name w:val="582EB1E185AE47AF8F7B8BDC33ECBC00"/>
  </w:style>
  <w:style w:type="paragraph" w:customStyle="1" w:styleId="550C79C1228745F9826D44479375163F">
    <w:name w:val="550C79C1228745F9826D44479375163F"/>
  </w:style>
  <w:style w:type="paragraph" w:customStyle="1" w:styleId="47D1AED64E454BFEBCF46EC9B7201E18">
    <w:name w:val="47D1AED64E454BFEBCF46EC9B7201E18"/>
  </w:style>
  <w:style w:type="paragraph" w:customStyle="1" w:styleId="DC0D6BE115D6453288BF46E11BEC5C14">
    <w:name w:val="DC0D6BE115D6453288BF46E11BEC5C14"/>
  </w:style>
  <w:style w:type="paragraph" w:customStyle="1" w:styleId="E8D6B881A785443C8CE3A2B65C392DD6">
    <w:name w:val="E8D6B881A785443C8CE3A2B65C392DD6"/>
  </w:style>
  <w:style w:type="paragraph" w:customStyle="1" w:styleId="849D00FE34164379875246BB58892C9A">
    <w:name w:val="849D00FE34164379875246BB58892C9A"/>
  </w:style>
  <w:style w:type="paragraph" w:customStyle="1" w:styleId="CB82846AE5F34C18AAA16202625B6C46">
    <w:name w:val="CB82846AE5F34C18AAA16202625B6C46"/>
  </w:style>
  <w:style w:type="paragraph" w:styleId="Date">
    <w:name w:val="Date"/>
    <w:basedOn w:val="Normal"/>
    <w:next w:val="Normal"/>
    <w:link w:val="DateChar"/>
    <w:uiPriority w:val="99"/>
    <w:qFormat/>
    <w:rsid w:val="00E16F46"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sid w:val="00E16F46"/>
    <w:rPr>
      <w:rFonts w:eastAsiaTheme="minorHAnsi"/>
      <w:caps/>
      <w:color w:val="5B9BD5" w:themeColor="accent1"/>
      <w:sz w:val="18"/>
      <w:szCs w:val="18"/>
      <w:lang w:val="en-US" w:eastAsia="en-US"/>
    </w:rPr>
  </w:style>
  <w:style w:type="paragraph" w:customStyle="1" w:styleId="9B1A556CC0AC494CAAED9D5B6642DFAF">
    <w:name w:val="9B1A556CC0AC494CAAED9D5B6642DFAF"/>
  </w:style>
  <w:style w:type="paragraph" w:customStyle="1" w:styleId="FD1765BCF4AB49F6B0A91E3192D33F6D">
    <w:name w:val="FD1765BCF4AB49F6B0A91E3192D33F6D"/>
  </w:style>
  <w:style w:type="paragraph" w:customStyle="1" w:styleId="62975C71F18C47F38B0F4CE26E0FD316">
    <w:name w:val="62975C71F18C47F38B0F4CE26E0FD316"/>
  </w:style>
  <w:style w:type="paragraph" w:customStyle="1" w:styleId="4F1F301D8176450693199679194944F4">
    <w:name w:val="4F1F301D8176450693199679194944F4"/>
  </w:style>
  <w:style w:type="paragraph" w:customStyle="1" w:styleId="0A4A1031908B471AA38217BFA677E279">
    <w:name w:val="0A4A1031908B471AA38217BFA677E279"/>
  </w:style>
  <w:style w:type="paragraph" w:customStyle="1" w:styleId="E3955F4EC4E64BDE9F7A360F3AC6481C">
    <w:name w:val="E3955F4EC4E64BDE9F7A360F3AC6481C"/>
    <w:rsid w:val="00E16F46"/>
  </w:style>
  <w:style w:type="paragraph" w:customStyle="1" w:styleId="B32E5A2C1B6542AEBAD8C13E72EF7767">
    <w:name w:val="B32E5A2C1B6542AEBAD8C13E72EF7767"/>
    <w:rsid w:val="00E16F46"/>
  </w:style>
  <w:style w:type="paragraph" w:customStyle="1" w:styleId="F3FA3D6A2BF74B60BFD0523E875B72C9">
    <w:name w:val="F3FA3D6A2BF74B60BFD0523E875B72C9"/>
    <w:rsid w:val="00E16F46"/>
  </w:style>
  <w:style w:type="paragraph" w:customStyle="1" w:styleId="0DA919F7F25245C08F803C8126BA9A8C">
    <w:name w:val="0DA919F7F25245C08F803C8126BA9A8C"/>
    <w:rsid w:val="00E16F46"/>
  </w:style>
  <w:style w:type="paragraph" w:customStyle="1" w:styleId="22ED65C8CD00447C8ADFF46A2D7C7B30">
    <w:name w:val="22ED65C8CD00447C8ADFF46A2D7C7B30"/>
    <w:rsid w:val="00E16F46"/>
  </w:style>
  <w:style w:type="paragraph" w:customStyle="1" w:styleId="CB5C64ACE95847AA9B0B94D5B0CDAC19">
    <w:name w:val="CB5C64ACE95847AA9B0B94D5B0CDAC19"/>
    <w:rsid w:val="00E16F46"/>
  </w:style>
  <w:style w:type="paragraph" w:customStyle="1" w:styleId="11BDA3C531F74BF1B62A54B99A737B79">
    <w:name w:val="11BDA3C531F74BF1B62A54B99A737B79"/>
    <w:rsid w:val="00E16F46"/>
  </w:style>
  <w:style w:type="paragraph" w:customStyle="1" w:styleId="11601D22D4D74AF789EEFF5D00025418">
    <w:name w:val="11601D22D4D74AF789EEFF5D00025418"/>
    <w:rsid w:val="00E16F46"/>
  </w:style>
  <w:style w:type="paragraph" w:customStyle="1" w:styleId="5DC7CA1D6B7C46CD9C2F34D636C0A606">
    <w:name w:val="5DC7CA1D6B7C46CD9C2F34D636C0A606"/>
    <w:rsid w:val="00E16F46"/>
  </w:style>
  <w:style w:type="paragraph" w:customStyle="1" w:styleId="AD50034E229F4442B9B10B02FF2AFADA">
    <w:name w:val="AD50034E229F4442B9B10B02FF2AFADA"/>
    <w:rsid w:val="00E16F46"/>
  </w:style>
  <w:style w:type="paragraph" w:customStyle="1" w:styleId="215E33E6261243E99A0692D42274FDDC">
    <w:name w:val="215E33E6261243E99A0692D42274FDDC"/>
    <w:rsid w:val="00E16F46"/>
  </w:style>
  <w:style w:type="paragraph" w:customStyle="1" w:styleId="7C37325735134CC5ACF4A407EB5504A4">
    <w:name w:val="7C37325735134CC5ACF4A407EB5504A4"/>
    <w:rsid w:val="00E16F46"/>
  </w:style>
  <w:style w:type="paragraph" w:customStyle="1" w:styleId="40244FB3CF6848229E3C801193D5D259">
    <w:name w:val="40244FB3CF6848229E3C801193D5D259"/>
    <w:rsid w:val="00E16F46"/>
  </w:style>
  <w:style w:type="paragraph" w:customStyle="1" w:styleId="3C68C1D90656416097D5A405B57945F0">
    <w:name w:val="3C68C1D90656416097D5A405B57945F0"/>
    <w:rsid w:val="00E16F46"/>
  </w:style>
  <w:style w:type="paragraph" w:customStyle="1" w:styleId="E22ADF0333BB4D79B9A0C89131D8D636">
    <w:name w:val="E22ADF0333BB4D79B9A0C89131D8D636"/>
    <w:rsid w:val="00E16F46"/>
  </w:style>
  <w:style w:type="paragraph" w:customStyle="1" w:styleId="A67E56475520461081B3BD5C87EFCEC0">
    <w:name w:val="A67E56475520461081B3BD5C87EFCEC0"/>
    <w:rsid w:val="00E16F46"/>
  </w:style>
  <w:style w:type="paragraph" w:customStyle="1" w:styleId="C54710CF37704ABB8D9573E6F09290C0">
    <w:name w:val="C54710CF37704ABB8D9573E6F09290C0"/>
    <w:rsid w:val="00E16F46"/>
  </w:style>
  <w:style w:type="paragraph" w:customStyle="1" w:styleId="3C462BEC3F6040519FE640DDA1EBD468">
    <w:name w:val="3C462BEC3F6040519FE640DDA1EBD468"/>
    <w:rsid w:val="00E16F46"/>
  </w:style>
  <w:style w:type="paragraph" w:customStyle="1" w:styleId="F03B7B01D8154689BF31911A9AE595E2">
    <w:name w:val="F03B7B01D8154689BF31911A9AE595E2"/>
    <w:rsid w:val="00E16F46"/>
  </w:style>
  <w:style w:type="paragraph" w:customStyle="1" w:styleId="596DB60D645245ED88D018FE5C9F1756">
    <w:name w:val="596DB60D645245ED88D018FE5C9F1756"/>
    <w:rsid w:val="00E16F46"/>
  </w:style>
  <w:style w:type="paragraph" w:customStyle="1" w:styleId="1814E2FDDFB04B19A0924CC2B8DC6AB3">
    <w:name w:val="1814E2FDDFB04B19A0924CC2B8DC6AB3"/>
    <w:rsid w:val="00E16F46"/>
  </w:style>
  <w:style w:type="paragraph" w:customStyle="1" w:styleId="8A5EFD4E93024E7580595CBC704264E1">
    <w:name w:val="8A5EFD4E93024E7580595CBC704264E1"/>
    <w:rsid w:val="00E16F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2025-03-22T17:20:00Z</dcterms:created>
  <dcterms:modified xsi:type="dcterms:W3CDTF">2025-03-22T17:35:00Z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